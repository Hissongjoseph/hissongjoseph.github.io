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338E0D7C" w14:textId="77777777" w:rsidTr="006C08A0">
        <w:tc>
          <w:tcPr>
            <w:tcW w:w="5013" w:type="dxa"/>
            <w:vAlign w:val="bottom"/>
          </w:tcPr>
          <w:p w14:paraId="7CAADBAF" w14:textId="35745D62" w:rsidR="00C84833" w:rsidRPr="00C25F66" w:rsidRDefault="006E6EF0" w:rsidP="00C84833">
            <w:pPr>
              <w:pStyle w:val="Title"/>
              <w:rPr>
                <w:sz w:val="72"/>
                <w:szCs w:val="72"/>
              </w:rPr>
            </w:pPr>
            <w:sdt>
              <w:sdtPr>
                <w:rPr>
                  <w:sz w:val="72"/>
                  <w:szCs w:val="72"/>
                </w:rPr>
                <w:alias w:val="Enter first name:"/>
                <w:tag w:val="Enter first name:"/>
                <w:id w:val="1306818671"/>
                <w:placeholder>
                  <w:docPart w:val="03AC0AD2134D40CEA1E85043A0520FD2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C25F66" w:rsidRPr="00C25F66">
                  <w:rPr>
                    <w:sz w:val="72"/>
                    <w:szCs w:val="72"/>
                  </w:rPr>
                  <w:t>Joseph</w:t>
                </w:r>
              </w:sdtContent>
            </w:sdt>
            <w:r w:rsidR="00D92B95" w:rsidRPr="00C25F66">
              <w:rPr>
                <w:sz w:val="72"/>
                <w:szCs w:val="72"/>
              </w:rPr>
              <w:br/>
            </w:r>
            <w:sdt>
              <w:sdtPr>
                <w:rPr>
                  <w:sz w:val="72"/>
                  <w:szCs w:val="72"/>
                </w:rPr>
                <w:alias w:val="Enter last name:"/>
                <w:tag w:val="Enter last name:"/>
                <w:id w:val="-1656595288"/>
                <w:placeholder>
                  <w:docPart w:val="8152726D542543C8A6A2978BADD4AD52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C25F66" w:rsidRPr="00C25F66">
                  <w:rPr>
                    <w:sz w:val="72"/>
                    <w:szCs w:val="72"/>
                  </w:rPr>
                  <w:t>Hissong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C25F66" w:rsidRPr="009D0878" w14:paraId="69F0F064" w14:textId="77777777" w:rsidTr="00C25F66">
              <w:sdt>
                <w:sdtPr>
                  <w:alias w:val="Enter phone:"/>
                  <w:tag w:val="Enter phone:"/>
                  <w:id w:val="1161423658"/>
                  <w:placeholder>
                    <w:docPart w:val="2484DD357B994339A9FF551F6B5D8E8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top w:w="0" w:type="dxa"/>
                        <w:left w:w="720" w:type="dxa"/>
                        <w:right w:w="29" w:type="dxa"/>
                      </w:tcMar>
                    </w:tcPr>
                    <w:p w14:paraId="41BABD8A" w14:textId="0209177F" w:rsidR="00C25F66" w:rsidRPr="009D0878" w:rsidRDefault="00C25F66" w:rsidP="004E2970">
                      <w:pPr>
                        <w:pStyle w:val="ContactInfo"/>
                      </w:pPr>
                      <w:r>
                        <w:t>1-419-721-1053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34061F71" w14:textId="2FD96C74" w:rsidR="00C25F66" w:rsidRPr="009D0878" w:rsidRDefault="00C25F66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3226074" wp14:editId="18DB1277">
                            <wp:extent cx="109728" cy="109728"/>
                            <wp:effectExtent l="0" t="0" r="5080" b="5080"/>
                            <wp:docPr id="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1189DC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m4sQsAAJI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GkKCbixCwAAkj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25F66" w:rsidRPr="009D0878" w14:paraId="7BB19CA2" w14:textId="77777777" w:rsidTr="00C25F66">
              <w:sdt>
                <w:sdtPr>
                  <w:alias w:val="Enter email:"/>
                  <w:tag w:val="Enter email:"/>
                  <w:id w:val="1605919403"/>
                  <w:placeholder>
                    <w:docPart w:val="3F7CD78C680349AF9DB21A100380021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5B430AF6" w14:textId="4E8D4BC1" w:rsidR="00C25F66" w:rsidRPr="009D0878" w:rsidRDefault="00C25F66" w:rsidP="00932D92">
                      <w:pPr>
                        <w:pStyle w:val="ContactInfo"/>
                      </w:pPr>
                      <w:r>
                        <w:t>Hissong.joseph@gmail.com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36086904" w14:textId="0D179836" w:rsidR="00C25F66" w:rsidRPr="009D0878" w:rsidRDefault="00C25F66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D36F528" wp14:editId="2067D973">
                            <wp:extent cx="137160" cy="91440"/>
                            <wp:effectExtent l="0" t="0" r="0" b="3810"/>
                            <wp:docPr id="2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CFFB1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3dWgUAAJ8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AkUr3dWgUAAJ8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93E09" w:rsidRPr="009D0878" w14:paraId="1C878CF3" w14:textId="77777777" w:rsidTr="00C25F66">
              <w:sdt>
                <w:sdtPr>
                  <w:alias w:val="Enter LinkedIn profile:"/>
                  <w:tag w:val="Enter LinkedIn profile:"/>
                  <w:id w:val="-255513364"/>
                  <w:placeholder>
                    <w:docPart w:val="8450869E92C44BCFAFAF7D626B285EFD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778DFE18" w14:textId="305369D9" w:rsidR="00B93E09" w:rsidRPr="009D0878" w:rsidRDefault="00B93E09" w:rsidP="00B93E09">
                      <w:pPr>
                        <w:pStyle w:val="ContactInfo"/>
                      </w:pPr>
                      <w:r w:rsidRPr="00C25F66">
                        <w:t>www.linkedin.com/in/jhissong/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1D59E3DE" w14:textId="7148F3BE" w:rsidR="00B93E09" w:rsidRPr="009D0878" w:rsidRDefault="00B93E09" w:rsidP="00B93E09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6BBB7FD" wp14:editId="3A8E110B">
                            <wp:extent cx="109728" cy="109728"/>
                            <wp:effectExtent l="0" t="0" r="5080" b="5080"/>
                            <wp:docPr id="4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6CD3D3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HUyAwAABA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93E09" w:rsidRPr="009D0878" w14:paraId="71FAC204" w14:textId="77777777" w:rsidTr="00897152">
              <w:sdt>
                <w:sdtPr>
                  <w:alias w:val="Enter Twitter/blog/portfolio:"/>
                  <w:tag w:val="Enter Twitter/blog/portfolio:"/>
                  <w:id w:val="-1762528838"/>
                  <w:placeholder>
                    <w:docPart w:val="8D253591A3B54D5BACB83D0FF27C37B0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6FDD8A64" w14:textId="77777777" w:rsidR="00B93E09" w:rsidRPr="009D0878" w:rsidRDefault="00B93E09" w:rsidP="00B93E09">
                      <w:pPr>
                        <w:pStyle w:val="ContactInfo"/>
                      </w:pPr>
                      <w:r>
                        <w:t>Hissongjoseph.github.io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211306DB" w14:textId="77777777" w:rsidR="00B93E09" w:rsidRPr="009D0878" w:rsidRDefault="00B93E09" w:rsidP="00B93E09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BF21814" wp14:editId="51927E39">
                            <wp:extent cx="118872" cy="118872"/>
                            <wp:effectExtent l="0" t="0" r="0" b="0"/>
                            <wp:docPr id="5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A8C8E1A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we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j4stei9N6hV6L9/SZze3z5kIhvvy4erlbh5P21SP/&#10;QH95mj7t3k2B5kKxvhs5NnAjKoJx7Feaw3FOS5kQFAyVURFMKOT5HLkOVEwhSlKxyFUo5CmUvC2h&#10;GOgNSo7vkHIao/fsKVD/MHiiISHOEy0H+ug9a4Gvk4MQSeTJEqGwFXk2Fs+Ozk1olXDUboxOZYFA&#10;iX1WXc+eysSB0sSoZoyaZGoiiTwFI6plEU+0Uuijj3Q2EigR5WnzRE+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tyB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I60XB7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736FCD4" w14:textId="77777777" w:rsidR="00D92B95" w:rsidRDefault="00D92B95" w:rsidP="009D3336">
            <w:pPr>
              <w:pStyle w:val="Header"/>
            </w:pPr>
          </w:p>
        </w:tc>
      </w:tr>
    </w:tbl>
    <w:p w14:paraId="2AAABCAF" w14:textId="77777777" w:rsidR="00AD13CB" w:rsidRDefault="006E6EF0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145CC8BE74444EC28BB08C86FDC0DA69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33E5E250" w14:textId="77777777" w:rsidTr="00564951">
        <w:tc>
          <w:tcPr>
            <w:tcW w:w="4680" w:type="dxa"/>
          </w:tcPr>
          <w:p w14:paraId="73155A77" w14:textId="4DCB4890" w:rsidR="005B1D68" w:rsidRDefault="00C25F66" w:rsidP="00BC7376">
            <w:pPr>
              <w:pStyle w:val="ListBullet"/>
              <w:numPr>
                <w:ilvl w:val="0"/>
                <w:numId w:val="4"/>
              </w:numPr>
            </w:pPr>
            <w:r>
              <w:t>Amazon Web Services (AWS)</w:t>
            </w:r>
          </w:p>
          <w:p w14:paraId="0AAB8B24" w14:textId="484E52C5" w:rsidR="00C25F66" w:rsidRDefault="00C25F66" w:rsidP="00BC7376">
            <w:pPr>
              <w:pStyle w:val="ListBullet"/>
              <w:numPr>
                <w:ilvl w:val="0"/>
                <w:numId w:val="4"/>
              </w:numPr>
            </w:pPr>
            <w:r>
              <w:t xml:space="preserve">Python (Pandas </w:t>
            </w:r>
            <w:r w:rsidR="00185376">
              <w:t xml:space="preserve">and </w:t>
            </w:r>
            <w:r>
              <w:t>Boto3</w:t>
            </w:r>
            <w:r w:rsidR="00185376">
              <w:t>)</w:t>
            </w:r>
            <w:r>
              <w:t xml:space="preserve"> </w:t>
            </w:r>
          </w:p>
          <w:p w14:paraId="4C137740" w14:textId="77777777" w:rsidR="00752315" w:rsidRDefault="00C25F66" w:rsidP="00BC7376">
            <w:pPr>
              <w:pStyle w:val="ListBullet"/>
              <w:numPr>
                <w:ilvl w:val="0"/>
                <w:numId w:val="4"/>
              </w:numPr>
            </w:pPr>
            <w:r>
              <w:t>Flask Web Framework</w:t>
            </w:r>
          </w:p>
          <w:p w14:paraId="153C7FB8" w14:textId="2915FD41" w:rsidR="00C25F66" w:rsidRPr="004937AE" w:rsidRDefault="00C25F66" w:rsidP="00BC7376">
            <w:pPr>
              <w:pStyle w:val="ListBullet"/>
              <w:numPr>
                <w:ilvl w:val="0"/>
                <w:numId w:val="4"/>
              </w:numPr>
            </w:pPr>
            <w:r>
              <w:t>Angular Web Framework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CFC6C51" w14:textId="6E32F39C" w:rsidR="005B1D68" w:rsidRDefault="00C25F66" w:rsidP="00BC7376">
            <w:pPr>
              <w:pStyle w:val="ListBullet"/>
            </w:pPr>
            <w:r>
              <w:t>Git Version Control</w:t>
            </w:r>
          </w:p>
          <w:p w14:paraId="50F6AAA6" w14:textId="276A59D4" w:rsidR="00C25F66" w:rsidRDefault="00C25F66" w:rsidP="00C25F66">
            <w:pPr>
              <w:pStyle w:val="ListBullet"/>
            </w:pPr>
            <w:r>
              <w:t>Agile Methodologies</w:t>
            </w:r>
          </w:p>
          <w:p w14:paraId="3604F009" w14:textId="0ECB6957" w:rsidR="00C25F66" w:rsidRDefault="008B665A" w:rsidP="00C25F66">
            <w:pPr>
              <w:pStyle w:val="ListBullet"/>
            </w:pPr>
            <w:r>
              <w:t>Full-Stack Development</w:t>
            </w:r>
          </w:p>
          <w:p w14:paraId="0AF353E3" w14:textId="1634E3C2" w:rsidR="00752315" w:rsidRPr="004937AE" w:rsidRDefault="00C25F66" w:rsidP="00C25F66">
            <w:pPr>
              <w:pStyle w:val="ListBullet"/>
            </w:pPr>
            <w:r>
              <w:t>Release Management</w:t>
            </w:r>
          </w:p>
        </w:tc>
      </w:tr>
    </w:tbl>
    <w:p w14:paraId="1527EF68" w14:textId="77777777" w:rsidR="005B1D68" w:rsidRDefault="006E6EF0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E486E39686344D34805C7CC8728E27B3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3818222D" w14:textId="151FB2CA" w:rsidR="0023705D" w:rsidRPr="00D413F9" w:rsidRDefault="00C25F66" w:rsidP="00D413F9">
      <w:pPr>
        <w:pStyle w:val="Heading3"/>
      </w:pPr>
      <w:r>
        <w:t>june 2019</w:t>
      </w:r>
      <w:r w:rsidR="00D413F9" w:rsidRPr="00D413F9">
        <w:t xml:space="preserve"> –</w:t>
      </w:r>
      <w:r w:rsidR="00D413F9">
        <w:t xml:space="preserve"> </w:t>
      </w:r>
      <w:r>
        <w:t>present</w:t>
      </w:r>
    </w:p>
    <w:p w14:paraId="10E3F76F" w14:textId="11F484F7" w:rsidR="0023705D" w:rsidRPr="00513EFC" w:rsidRDefault="00C25F66" w:rsidP="00513EFC">
      <w:pPr>
        <w:pStyle w:val="Heading2"/>
      </w:pPr>
      <w:r>
        <w:t>Software Developer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FINRA, Rockville, Maryland</w:t>
      </w:r>
    </w:p>
    <w:p w14:paraId="1498240F" w14:textId="4B5101E9" w:rsidR="00D413F9" w:rsidRDefault="00786457" w:rsidP="00786457">
      <w:pPr>
        <w:pStyle w:val="ListParagraph"/>
        <w:numPr>
          <w:ilvl w:val="0"/>
          <w:numId w:val="14"/>
        </w:numPr>
      </w:pPr>
      <w:r>
        <w:t>Managed and coordinated production releases</w:t>
      </w:r>
    </w:p>
    <w:p w14:paraId="7DC32680" w14:textId="5F3B5C32" w:rsidR="00786457" w:rsidRDefault="00786457" w:rsidP="00786457">
      <w:pPr>
        <w:pStyle w:val="ListParagraph"/>
        <w:numPr>
          <w:ilvl w:val="0"/>
          <w:numId w:val="14"/>
        </w:numPr>
      </w:pPr>
      <w:r w:rsidRPr="00786457">
        <w:t xml:space="preserve">Provisioned and </w:t>
      </w:r>
      <w:r>
        <w:t>supported</w:t>
      </w:r>
      <w:r w:rsidRPr="00786457">
        <w:t xml:space="preserve"> AWS resources for application development teams</w:t>
      </w:r>
    </w:p>
    <w:p w14:paraId="034CD9E3" w14:textId="004CF00C" w:rsidR="00786457" w:rsidRDefault="00786457" w:rsidP="00786457">
      <w:pPr>
        <w:pStyle w:val="ListParagraph"/>
        <w:numPr>
          <w:ilvl w:val="0"/>
          <w:numId w:val="14"/>
        </w:numPr>
      </w:pPr>
      <w:r>
        <w:t>Automated Jira and Splunk data collection using Python and additional libraries</w:t>
      </w:r>
    </w:p>
    <w:p w14:paraId="22A1A460" w14:textId="4E88DDE8" w:rsidR="00786457" w:rsidRPr="00D413F9" w:rsidRDefault="00786457" w:rsidP="00786457">
      <w:pPr>
        <w:pStyle w:val="ListParagraph"/>
        <w:numPr>
          <w:ilvl w:val="0"/>
          <w:numId w:val="14"/>
        </w:numPr>
      </w:pPr>
      <w:r>
        <w:t>Developed Angular/Flask reporting web application</w:t>
      </w:r>
    </w:p>
    <w:p w14:paraId="2BAC18E9" w14:textId="453F86BF" w:rsidR="00D413F9" w:rsidRPr="00D413F9" w:rsidRDefault="00C25F66" w:rsidP="00D413F9">
      <w:pPr>
        <w:pStyle w:val="Heading3"/>
      </w:pPr>
      <w:r>
        <w:t>March 2019</w:t>
      </w:r>
      <w:r w:rsidR="00D413F9" w:rsidRPr="00D413F9">
        <w:t xml:space="preserve"> –</w:t>
      </w:r>
      <w:r w:rsidR="00D413F9">
        <w:t xml:space="preserve"> </w:t>
      </w:r>
      <w:r>
        <w:t>present</w:t>
      </w:r>
    </w:p>
    <w:p w14:paraId="044464BC" w14:textId="3F28664D" w:rsidR="00D413F9" w:rsidRPr="00513EFC" w:rsidRDefault="00C25F66" w:rsidP="00513EFC">
      <w:pPr>
        <w:pStyle w:val="Heading2"/>
      </w:pPr>
      <w:r>
        <w:t>Software Developer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proofErr w:type="spellStart"/>
      <w:r>
        <w:rPr>
          <w:rStyle w:val="Emphasis"/>
        </w:rPr>
        <w:t>Revature</w:t>
      </w:r>
      <w:proofErr w:type="spellEnd"/>
      <w:r>
        <w:rPr>
          <w:rStyle w:val="Emphasis"/>
        </w:rPr>
        <w:t>, Tampa Bay, Florida</w:t>
      </w:r>
    </w:p>
    <w:p w14:paraId="4ED93BB7" w14:textId="43D6B7F8" w:rsidR="00D413F9" w:rsidRDefault="00786457" w:rsidP="00786457">
      <w:pPr>
        <w:pStyle w:val="ListParagraph"/>
        <w:numPr>
          <w:ilvl w:val="0"/>
          <w:numId w:val="15"/>
        </w:numPr>
      </w:pPr>
      <w:r w:rsidRPr="00786457">
        <w:t xml:space="preserve">Completed 12 weeks of </w:t>
      </w:r>
      <w:r w:rsidR="008B665A">
        <w:t>e</w:t>
      </w:r>
      <w:r w:rsidRPr="00786457">
        <w:t xml:space="preserve">xtensive Full-stack </w:t>
      </w:r>
      <w:r w:rsidR="008B665A">
        <w:t>d</w:t>
      </w:r>
      <w:r w:rsidRPr="00786457">
        <w:t xml:space="preserve">evelopment </w:t>
      </w:r>
      <w:r w:rsidR="008B665A">
        <w:t>t</w:t>
      </w:r>
      <w:r w:rsidRPr="00786457">
        <w:t>raining</w:t>
      </w:r>
    </w:p>
    <w:p w14:paraId="2D922FA2" w14:textId="2D4D23A1" w:rsidR="00786457" w:rsidRDefault="008B665A" w:rsidP="00786457">
      <w:pPr>
        <w:pStyle w:val="ListParagraph"/>
        <w:numPr>
          <w:ilvl w:val="0"/>
          <w:numId w:val="15"/>
        </w:numPr>
      </w:pPr>
      <w:r>
        <w:t>Developed dynamic Angular applications</w:t>
      </w:r>
    </w:p>
    <w:p w14:paraId="035C92B0" w14:textId="44D03BA1" w:rsidR="008B665A" w:rsidRDefault="008B665A" w:rsidP="00786457">
      <w:pPr>
        <w:pStyle w:val="ListParagraph"/>
        <w:numPr>
          <w:ilvl w:val="0"/>
          <w:numId w:val="15"/>
        </w:numPr>
      </w:pPr>
      <w:r>
        <w:t>Created multiple Java Spring Boot applications</w:t>
      </w:r>
    </w:p>
    <w:p w14:paraId="038C6BE1" w14:textId="1ABB8204" w:rsidR="008B665A" w:rsidRDefault="008B665A" w:rsidP="00786457">
      <w:pPr>
        <w:pStyle w:val="ListParagraph"/>
        <w:numPr>
          <w:ilvl w:val="0"/>
          <w:numId w:val="15"/>
        </w:numPr>
      </w:pPr>
      <w:r>
        <w:t>Utilized AWS services such as EC2 and RDS</w:t>
      </w:r>
    </w:p>
    <w:p w14:paraId="75DD256A" w14:textId="74531067" w:rsidR="00C25F66" w:rsidRPr="00D413F9" w:rsidRDefault="00C25F66" w:rsidP="00C25F66">
      <w:pPr>
        <w:pStyle w:val="Heading3"/>
      </w:pPr>
      <w:r>
        <w:t>May 2013</w:t>
      </w:r>
      <w:r w:rsidRPr="00D413F9">
        <w:t xml:space="preserve"> –</w:t>
      </w:r>
      <w:r>
        <w:t xml:space="preserve"> March 2019</w:t>
      </w:r>
    </w:p>
    <w:p w14:paraId="3FF1573B" w14:textId="45DE70A8" w:rsidR="00C25F66" w:rsidRPr="00513EFC" w:rsidRDefault="00C25F66" w:rsidP="00C25F66">
      <w:pPr>
        <w:pStyle w:val="Heading2"/>
      </w:pPr>
      <w:r>
        <w:t>Cable Technician /</w:t>
      </w:r>
      <w:r w:rsidRPr="00513EFC">
        <w:t xml:space="preserve"> </w:t>
      </w:r>
      <w:proofErr w:type="spellStart"/>
      <w:r>
        <w:rPr>
          <w:rStyle w:val="Emphasis"/>
        </w:rPr>
        <w:t>Commconnect</w:t>
      </w:r>
      <w:proofErr w:type="spellEnd"/>
      <w:r>
        <w:rPr>
          <w:rStyle w:val="Emphasis"/>
        </w:rPr>
        <w:t>, Dayton, Ohio</w:t>
      </w:r>
    </w:p>
    <w:p w14:paraId="28AC58DD" w14:textId="154EFA7C" w:rsidR="00C25F66" w:rsidRDefault="008B665A" w:rsidP="00786457">
      <w:pPr>
        <w:pStyle w:val="ListParagraph"/>
        <w:numPr>
          <w:ilvl w:val="0"/>
          <w:numId w:val="15"/>
        </w:numPr>
      </w:pPr>
      <w:r w:rsidRPr="008B665A">
        <w:t>Maintain</w:t>
      </w:r>
      <w:r w:rsidR="00185376">
        <w:t>ed</w:t>
      </w:r>
      <w:r w:rsidRPr="008B665A">
        <w:t xml:space="preserve"> cable systems by installing, repairing, and upgrading cable infrastructure.</w:t>
      </w:r>
    </w:p>
    <w:p w14:paraId="3BC5BEC3" w14:textId="34877750" w:rsidR="004A20F9" w:rsidRDefault="004A20F9" w:rsidP="00786457">
      <w:pPr>
        <w:pStyle w:val="ListParagraph"/>
        <w:numPr>
          <w:ilvl w:val="0"/>
          <w:numId w:val="15"/>
        </w:numPr>
      </w:pPr>
      <w:r>
        <w:t xml:space="preserve">Diagnosed and repaired network connectivity issues </w:t>
      </w:r>
    </w:p>
    <w:p w14:paraId="0AD47B80" w14:textId="1940DC80" w:rsidR="008B665A" w:rsidRDefault="008B665A" w:rsidP="008B665A">
      <w:pPr>
        <w:pStyle w:val="ListParagraph"/>
        <w:numPr>
          <w:ilvl w:val="0"/>
          <w:numId w:val="15"/>
        </w:numPr>
      </w:pPr>
      <w:r>
        <w:t>Managed large-scale projects from start to finish</w:t>
      </w:r>
    </w:p>
    <w:p w14:paraId="1F286C12" w14:textId="5EF39E03" w:rsidR="00C25F66" w:rsidRPr="00D413F9" w:rsidRDefault="00786457" w:rsidP="00C25F66">
      <w:pPr>
        <w:pStyle w:val="Heading3"/>
      </w:pPr>
      <w:r>
        <w:t>September 2015</w:t>
      </w:r>
      <w:r w:rsidR="00C25F66" w:rsidRPr="00D413F9">
        <w:t xml:space="preserve"> –</w:t>
      </w:r>
      <w:r w:rsidR="00C25F66">
        <w:t xml:space="preserve"> </w:t>
      </w:r>
      <w:r>
        <w:t>august 2017</w:t>
      </w:r>
    </w:p>
    <w:p w14:paraId="6CC6B7D1" w14:textId="75CC9A48" w:rsidR="00C25F66" w:rsidRPr="00513EFC" w:rsidRDefault="00C25F66" w:rsidP="00C25F66">
      <w:pPr>
        <w:pStyle w:val="Heading2"/>
      </w:pPr>
      <w:r>
        <w:t>Manager /</w:t>
      </w:r>
      <w:r w:rsidRPr="00513EFC">
        <w:t xml:space="preserve"> </w:t>
      </w:r>
      <w:r>
        <w:rPr>
          <w:rStyle w:val="Emphasis"/>
        </w:rPr>
        <w:t>3C Computer Repairs, Findlay, Ohio</w:t>
      </w:r>
    </w:p>
    <w:p w14:paraId="144D3AEC" w14:textId="7D4581A8" w:rsidR="00C25F66" w:rsidRDefault="008B665A" w:rsidP="00786457">
      <w:pPr>
        <w:pStyle w:val="ListParagraph"/>
        <w:numPr>
          <w:ilvl w:val="0"/>
          <w:numId w:val="15"/>
        </w:numPr>
      </w:pPr>
      <w:r>
        <w:t>Analyzed, identified, and resolved computer hardware and software malfunctions</w:t>
      </w:r>
    </w:p>
    <w:p w14:paraId="6E8C0C1B" w14:textId="4B93807A" w:rsidR="008B665A" w:rsidRDefault="008B665A" w:rsidP="00786457">
      <w:pPr>
        <w:pStyle w:val="ListParagraph"/>
        <w:numPr>
          <w:ilvl w:val="0"/>
          <w:numId w:val="15"/>
        </w:numPr>
      </w:pPr>
      <w:r>
        <w:t>Communicated with customers to resolve complaints</w:t>
      </w:r>
    </w:p>
    <w:p w14:paraId="74B498B7" w14:textId="218BC3C4" w:rsidR="004A20F9" w:rsidRDefault="004A20F9" w:rsidP="00786457">
      <w:pPr>
        <w:pStyle w:val="ListParagraph"/>
        <w:numPr>
          <w:ilvl w:val="0"/>
          <w:numId w:val="15"/>
        </w:numPr>
      </w:pPr>
      <w:r>
        <w:t>Recorded and maintained customer maintenance records</w:t>
      </w:r>
    </w:p>
    <w:p w14:paraId="7ED4B6E4" w14:textId="77777777" w:rsidR="0070237E" w:rsidRDefault="006E6EF0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9BF05330A6944276B5110690D36FCBA0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417939BF" w14:textId="46D68E26" w:rsidR="0070237E" w:rsidRDefault="00C25F66" w:rsidP="0070237E">
      <w:pPr>
        <w:pStyle w:val="Heading3"/>
      </w:pPr>
      <w:r>
        <w:t>March</w:t>
      </w:r>
      <w:r w:rsidR="0070237E">
        <w:t xml:space="preserve"> </w:t>
      </w:r>
      <w:r>
        <w:t>2019</w:t>
      </w:r>
    </w:p>
    <w:p w14:paraId="6BB8A5EE" w14:textId="634661C0" w:rsidR="00C25F66" w:rsidRPr="00BC7376" w:rsidRDefault="00C25F66" w:rsidP="00786457">
      <w:pPr>
        <w:pStyle w:val="Heading2"/>
      </w:pPr>
      <w:r>
        <w:t>Bachelor of Computer Science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University of Findlay</w:t>
      </w:r>
    </w:p>
    <w:sectPr w:rsidR="00C25F66" w:rsidRPr="00BC737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4A0F4" w14:textId="77777777" w:rsidR="006E6EF0" w:rsidRDefault="006E6EF0" w:rsidP="00725803">
      <w:pPr>
        <w:spacing w:after="0"/>
      </w:pPr>
      <w:r>
        <w:separator/>
      </w:r>
    </w:p>
  </w:endnote>
  <w:endnote w:type="continuationSeparator" w:id="0">
    <w:p w14:paraId="34832B86" w14:textId="77777777" w:rsidR="006E6EF0" w:rsidRDefault="006E6EF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1B1625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DC184" w14:textId="77777777" w:rsidR="006E6EF0" w:rsidRDefault="006E6EF0" w:rsidP="00725803">
      <w:pPr>
        <w:spacing w:after="0"/>
      </w:pPr>
      <w:r>
        <w:separator/>
      </w:r>
    </w:p>
  </w:footnote>
  <w:footnote w:type="continuationSeparator" w:id="0">
    <w:p w14:paraId="4B9CDFDF" w14:textId="77777777" w:rsidR="006E6EF0" w:rsidRDefault="006E6EF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4C22A8"/>
    <w:multiLevelType w:val="hybridMultilevel"/>
    <w:tmpl w:val="0734A57A"/>
    <w:lvl w:ilvl="0" w:tplc="1C52D6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ED4184E"/>
    <w:multiLevelType w:val="hybridMultilevel"/>
    <w:tmpl w:val="1AD2330E"/>
    <w:lvl w:ilvl="0" w:tplc="1C52D6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1343F"/>
    <w:multiLevelType w:val="hybridMultilevel"/>
    <w:tmpl w:val="17BA8E92"/>
    <w:lvl w:ilvl="0" w:tplc="1C52D6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66"/>
    <w:rsid w:val="00025E77"/>
    <w:rsid w:val="00027312"/>
    <w:rsid w:val="000645F2"/>
    <w:rsid w:val="00082F03"/>
    <w:rsid w:val="000835A0"/>
    <w:rsid w:val="000934A2"/>
    <w:rsid w:val="00185376"/>
    <w:rsid w:val="001B0955"/>
    <w:rsid w:val="00227784"/>
    <w:rsid w:val="0023705D"/>
    <w:rsid w:val="00250A31"/>
    <w:rsid w:val="00251C13"/>
    <w:rsid w:val="002922D0"/>
    <w:rsid w:val="00340B03"/>
    <w:rsid w:val="00380AE7"/>
    <w:rsid w:val="003A6943"/>
    <w:rsid w:val="00410BA2"/>
    <w:rsid w:val="00434074"/>
    <w:rsid w:val="00463C3B"/>
    <w:rsid w:val="004937AE"/>
    <w:rsid w:val="004A20F9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E6EF0"/>
    <w:rsid w:val="006F26A2"/>
    <w:rsid w:val="0070237E"/>
    <w:rsid w:val="00725803"/>
    <w:rsid w:val="00725CB5"/>
    <w:rsid w:val="007307A3"/>
    <w:rsid w:val="00752315"/>
    <w:rsid w:val="00786457"/>
    <w:rsid w:val="00857E6B"/>
    <w:rsid w:val="008968C4"/>
    <w:rsid w:val="008B665A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B370A8"/>
    <w:rsid w:val="00B93E09"/>
    <w:rsid w:val="00BC7376"/>
    <w:rsid w:val="00BD669A"/>
    <w:rsid w:val="00C13F2B"/>
    <w:rsid w:val="00C25F66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D09A8"/>
    <w:rsid w:val="00E03F71"/>
    <w:rsid w:val="00E154B5"/>
    <w:rsid w:val="00E232F0"/>
    <w:rsid w:val="00E52791"/>
    <w:rsid w:val="00E83195"/>
    <w:rsid w:val="00EB252B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572A5"/>
  <w15:chartTrackingRefBased/>
  <w15:docId w15:val="{023F2C5E-A8CA-432C-BA8B-1CD4171F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786457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86457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24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786457"/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6457"/>
    <w:rPr>
      <w:rFonts w:asciiTheme="majorHAnsi" w:eastAsiaTheme="majorEastAsia" w:hAnsiTheme="majorHAnsi" w:cstheme="majorBidi"/>
      <w:b/>
      <w:color w:val="007FAB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sso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AC0AD2134D40CEA1E85043A0520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B140C-ADE4-4809-B988-A769D89E9B84}"/>
      </w:docPartPr>
      <w:docPartBody>
        <w:p w:rsidR="00831014" w:rsidRDefault="002354EB">
          <w:pPr>
            <w:pStyle w:val="03AC0AD2134D40CEA1E85043A0520FD2"/>
          </w:pPr>
          <w:r>
            <w:t>First Name</w:t>
          </w:r>
        </w:p>
      </w:docPartBody>
    </w:docPart>
    <w:docPart>
      <w:docPartPr>
        <w:name w:val="8152726D542543C8A6A2978BADD4A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8301C-C55D-4AF6-AA0C-77F1E4B93F9E}"/>
      </w:docPartPr>
      <w:docPartBody>
        <w:p w:rsidR="00831014" w:rsidRDefault="002354EB">
          <w:pPr>
            <w:pStyle w:val="8152726D542543C8A6A2978BADD4AD52"/>
          </w:pPr>
          <w:r>
            <w:t>Last Name</w:t>
          </w:r>
        </w:p>
      </w:docPartBody>
    </w:docPart>
    <w:docPart>
      <w:docPartPr>
        <w:name w:val="145CC8BE74444EC28BB08C86FDC0D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20F16-0091-4C13-B1C3-4CDB7E49195E}"/>
      </w:docPartPr>
      <w:docPartBody>
        <w:p w:rsidR="00831014" w:rsidRDefault="002354EB">
          <w:pPr>
            <w:pStyle w:val="145CC8BE74444EC28BB08C86FDC0DA69"/>
          </w:pPr>
          <w:r>
            <w:t>Skills</w:t>
          </w:r>
        </w:p>
      </w:docPartBody>
    </w:docPart>
    <w:docPart>
      <w:docPartPr>
        <w:name w:val="E486E39686344D34805C7CC8728E2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ACE36-40DB-46A4-AFBD-F6DFB0383174}"/>
      </w:docPartPr>
      <w:docPartBody>
        <w:p w:rsidR="00831014" w:rsidRDefault="002354EB">
          <w:pPr>
            <w:pStyle w:val="E486E39686344D34805C7CC8728E27B3"/>
          </w:pPr>
          <w:r w:rsidRPr="00AD3FD8">
            <w:t>Experience</w:t>
          </w:r>
        </w:p>
      </w:docPartBody>
    </w:docPart>
    <w:docPart>
      <w:docPartPr>
        <w:name w:val="9BF05330A6944276B5110690D36FC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4463A-30A0-452E-ABCC-F353D11164CE}"/>
      </w:docPartPr>
      <w:docPartBody>
        <w:p w:rsidR="00831014" w:rsidRDefault="002354EB">
          <w:pPr>
            <w:pStyle w:val="9BF05330A6944276B5110690D36FCBA0"/>
          </w:pPr>
          <w:r w:rsidRPr="0070237E">
            <w:t>Education</w:t>
          </w:r>
        </w:p>
      </w:docPartBody>
    </w:docPart>
    <w:docPart>
      <w:docPartPr>
        <w:name w:val="2484DD357B994339A9FF551F6B5D8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CA219-8597-4B0D-8D07-F55A2B99A31C}"/>
      </w:docPartPr>
      <w:docPartBody>
        <w:p w:rsidR="00831014" w:rsidRDefault="00313D1A" w:rsidP="00313D1A">
          <w:pPr>
            <w:pStyle w:val="2484DD357B994339A9FF551F6B5D8E84"/>
          </w:pPr>
          <w:r w:rsidRPr="009D0878">
            <w:t>Phone</w:t>
          </w:r>
        </w:p>
      </w:docPartBody>
    </w:docPart>
    <w:docPart>
      <w:docPartPr>
        <w:name w:val="3F7CD78C680349AF9DB21A10038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7019D-3A08-4E02-BB8D-7080B13E8E0B}"/>
      </w:docPartPr>
      <w:docPartBody>
        <w:p w:rsidR="00831014" w:rsidRDefault="00313D1A" w:rsidP="00313D1A">
          <w:pPr>
            <w:pStyle w:val="3F7CD78C680349AF9DB21A100380021B"/>
          </w:pPr>
          <w:r w:rsidRPr="009D0878">
            <w:t>Email</w:t>
          </w:r>
        </w:p>
      </w:docPartBody>
    </w:docPart>
    <w:docPart>
      <w:docPartPr>
        <w:name w:val="8D253591A3B54D5BACB83D0FF27C3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DDA67-F464-4F51-96B2-83E696BFE93B}"/>
      </w:docPartPr>
      <w:docPartBody>
        <w:p w:rsidR="00000000" w:rsidRDefault="00831014" w:rsidP="00831014">
          <w:pPr>
            <w:pStyle w:val="8D253591A3B54D5BACB83D0FF27C37B0"/>
          </w:pPr>
          <w:r w:rsidRPr="009D0878">
            <w:t>Twitter/Blog/Portfolio</w:t>
          </w:r>
        </w:p>
      </w:docPartBody>
    </w:docPart>
    <w:docPart>
      <w:docPartPr>
        <w:name w:val="8450869E92C44BCFAFAF7D626B285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5CED1-E683-47B7-A128-EABEC50DDF05}"/>
      </w:docPartPr>
      <w:docPartBody>
        <w:p w:rsidR="00000000" w:rsidRDefault="00831014" w:rsidP="00831014">
          <w:pPr>
            <w:pStyle w:val="8450869E92C44BCFAFAF7D626B285EFD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1A"/>
    <w:rsid w:val="002354EB"/>
    <w:rsid w:val="00297CEF"/>
    <w:rsid w:val="00313D1A"/>
    <w:rsid w:val="0083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AC0AD2134D40CEA1E85043A0520FD2">
    <w:name w:val="03AC0AD2134D40CEA1E85043A0520FD2"/>
  </w:style>
  <w:style w:type="paragraph" w:customStyle="1" w:styleId="8152726D542543C8A6A2978BADD4AD52">
    <w:name w:val="8152726D542543C8A6A2978BADD4AD52"/>
  </w:style>
  <w:style w:type="paragraph" w:customStyle="1" w:styleId="EA6BA009E6514F19B003FFC4DC5CAC7C">
    <w:name w:val="EA6BA009E6514F19B003FFC4DC5CAC7C"/>
  </w:style>
  <w:style w:type="paragraph" w:customStyle="1" w:styleId="A09AB404ED6E4D51B9F9F85CD64C3830">
    <w:name w:val="A09AB404ED6E4D51B9F9F85CD64C3830"/>
  </w:style>
  <w:style w:type="paragraph" w:customStyle="1" w:styleId="C90C5B7393F1433283FBE7B87C623A38">
    <w:name w:val="C90C5B7393F1433283FBE7B87C623A38"/>
  </w:style>
  <w:style w:type="paragraph" w:customStyle="1" w:styleId="D87E10751AF54833A65A3C385047A80C">
    <w:name w:val="D87E10751AF54833A65A3C385047A80C"/>
  </w:style>
  <w:style w:type="paragraph" w:customStyle="1" w:styleId="E51A99EFD62E420691C3C3B261E58B88">
    <w:name w:val="E51A99EFD62E420691C3C3B261E58B88"/>
  </w:style>
  <w:style w:type="paragraph" w:customStyle="1" w:styleId="C0CAA3BC5E044B6DA225CBE3C1ADC973">
    <w:name w:val="C0CAA3BC5E044B6DA225CBE3C1ADC973"/>
  </w:style>
  <w:style w:type="paragraph" w:customStyle="1" w:styleId="145CC8BE74444EC28BB08C86FDC0DA69">
    <w:name w:val="145CC8BE74444EC28BB08C86FDC0DA69"/>
  </w:style>
  <w:style w:type="paragraph" w:customStyle="1" w:styleId="C3A3D9C3E86A46A0A65D2CFA76C5282A">
    <w:name w:val="C3A3D9C3E86A46A0A65D2CFA76C5282A"/>
  </w:style>
  <w:style w:type="paragraph" w:customStyle="1" w:styleId="B1D25F8D56564D828689822A0A73BC16">
    <w:name w:val="B1D25F8D56564D828689822A0A73BC16"/>
  </w:style>
  <w:style w:type="paragraph" w:customStyle="1" w:styleId="C2A20939CFB44E96B19A9160A7C0AA77">
    <w:name w:val="C2A20939CFB44E96B19A9160A7C0AA77"/>
  </w:style>
  <w:style w:type="paragraph" w:customStyle="1" w:styleId="80635B38C8FF474DAF877CABBA2B51B1">
    <w:name w:val="80635B38C8FF474DAF877CABBA2B51B1"/>
  </w:style>
  <w:style w:type="paragraph" w:customStyle="1" w:styleId="C2B133CECAFC44EA885E36FCD785C882">
    <w:name w:val="C2B133CECAFC44EA885E36FCD785C882"/>
  </w:style>
  <w:style w:type="paragraph" w:customStyle="1" w:styleId="E486E39686344D34805C7CC8728E27B3">
    <w:name w:val="E486E39686344D34805C7CC8728E27B3"/>
  </w:style>
  <w:style w:type="paragraph" w:customStyle="1" w:styleId="E7AACE0F2C2A46F8904A74DB7EA8E217">
    <w:name w:val="E7AACE0F2C2A46F8904A74DB7EA8E217"/>
  </w:style>
  <w:style w:type="paragraph" w:customStyle="1" w:styleId="D6D4BEAE6FA445CAB0CB2AFCC4FE3F32">
    <w:name w:val="D6D4BEAE6FA445CAB0CB2AFCC4FE3F32"/>
  </w:style>
  <w:style w:type="paragraph" w:customStyle="1" w:styleId="419079FF09E741A183C49C7912F3063F">
    <w:name w:val="419079FF09E741A183C49C7912F3063F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98934D0AFFAF432A9A936C861C3ABC0E">
    <w:name w:val="98934D0AFFAF432A9A936C861C3ABC0E"/>
  </w:style>
  <w:style w:type="paragraph" w:customStyle="1" w:styleId="173BC38EDA864C958CD844D3EEFDC466">
    <w:name w:val="173BC38EDA864C958CD844D3EEFDC466"/>
  </w:style>
  <w:style w:type="paragraph" w:customStyle="1" w:styleId="4C669ACBDDA6441CA5AC714E1E6B01D5">
    <w:name w:val="4C669ACBDDA6441CA5AC714E1E6B01D5"/>
  </w:style>
  <w:style w:type="paragraph" w:customStyle="1" w:styleId="67A00D334A6B4050AB4FB5522F5352A9">
    <w:name w:val="67A00D334A6B4050AB4FB5522F5352A9"/>
  </w:style>
  <w:style w:type="paragraph" w:customStyle="1" w:styleId="ACB9D56FC11A48BA8F270388B821289D">
    <w:name w:val="ACB9D56FC11A48BA8F270388B821289D"/>
  </w:style>
  <w:style w:type="paragraph" w:customStyle="1" w:styleId="6E9F4A0D14304A889243CAA4F4A814B8">
    <w:name w:val="6E9F4A0D14304A889243CAA4F4A814B8"/>
  </w:style>
  <w:style w:type="paragraph" w:customStyle="1" w:styleId="A29D8DF1615A470CACA9862D53057ED2">
    <w:name w:val="A29D8DF1615A470CACA9862D53057ED2"/>
  </w:style>
  <w:style w:type="paragraph" w:customStyle="1" w:styleId="9BF05330A6944276B5110690D36FCBA0">
    <w:name w:val="9BF05330A6944276B5110690D36FCBA0"/>
  </w:style>
  <w:style w:type="paragraph" w:customStyle="1" w:styleId="7EBE31E422414F289D888BC70784B982">
    <w:name w:val="7EBE31E422414F289D888BC70784B982"/>
  </w:style>
  <w:style w:type="paragraph" w:customStyle="1" w:styleId="35A8524055424FC0B1D887D33364D872">
    <w:name w:val="35A8524055424FC0B1D887D33364D872"/>
  </w:style>
  <w:style w:type="paragraph" w:customStyle="1" w:styleId="B074EAABFB5241D4A33CA076316EFD28">
    <w:name w:val="B074EAABFB5241D4A33CA076316EFD28"/>
  </w:style>
  <w:style w:type="paragraph" w:customStyle="1" w:styleId="75DCBDC5685A4B538BAAF090CA24FF6C">
    <w:name w:val="75DCBDC5685A4B538BAAF090CA24FF6C"/>
  </w:style>
  <w:style w:type="paragraph" w:customStyle="1" w:styleId="36187EAA50994A0FBC4F09484837DF67">
    <w:name w:val="36187EAA50994A0FBC4F09484837DF67"/>
  </w:style>
  <w:style w:type="paragraph" w:customStyle="1" w:styleId="46E2D89040C84315BB7E7028397D9E75">
    <w:name w:val="46E2D89040C84315BB7E7028397D9E75"/>
  </w:style>
  <w:style w:type="paragraph" w:customStyle="1" w:styleId="8C76B25FE6EB4D19983FC6E0AE91364B">
    <w:name w:val="8C76B25FE6EB4D19983FC6E0AE91364B"/>
  </w:style>
  <w:style w:type="paragraph" w:customStyle="1" w:styleId="12703EDB52BC4E71BE84F75B31CBCCBD">
    <w:name w:val="12703EDB52BC4E71BE84F75B31CBCCBD"/>
  </w:style>
  <w:style w:type="paragraph" w:customStyle="1" w:styleId="57603DE164FE44328252539FF5B18570">
    <w:name w:val="57603DE164FE44328252539FF5B18570"/>
  </w:style>
  <w:style w:type="paragraph" w:customStyle="1" w:styleId="8F8515821989419CB60901691FCAFA54">
    <w:name w:val="8F8515821989419CB60901691FCAFA54"/>
  </w:style>
  <w:style w:type="paragraph" w:customStyle="1" w:styleId="76A7CBB5E2774429B7287DA1FF0F7F8B">
    <w:name w:val="76A7CBB5E2774429B7287DA1FF0F7F8B"/>
  </w:style>
  <w:style w:type="paragraph" w:customStyle="1" w:styleId="A43A71A2D87048EA94886F0729CBB9FD">
    <w:name w:val="A43A71A2D87048EA94886F0729CBB9FD"/>
  </w:style>
  <w:style w:type="paragraph" w:customStyle="1" w:styleId="2484DD357B994339A9FF551F6B5D8E84">
    <w:name w:val="2484DD357B994339A9FF551F6B5D8E84"/>
    <w:rsid w:val="00313D1A"/>
  </w:style>
  <w:style w:type="paragraph" w:customStyle="1" w:styleId="3F7CD78C680349AF9DB21A100380021B">
    <w:name w:val="3F7CD78C680349AF9DB21A100380021B"/>
    <w:rsid w:val="00313D1A"/>
  </w:style>
  <w:style w:type="paragraph" w:customStyle="1" w:styleId="64456CEE66E746D6B129A7A58A04E2D7">
    <w:name w:val="64456CEE66E746D6B129A7A58A04E2D7"/>
    <w:rsid w:val="00313D1A"/>
  </w:style>
  <w:style w:type="paragraph" w:customStyle="1" w:styleId="2A1FBC36D3034D99B08AC6595DC990BD">
    <w:name w:val="2A1FBC36D3034D99B08AC6595DC990BD"/>
    <w:rsid w:val="00313D1A"/>
  </w:style>
  <w:style w:type="paragraph" w:customStyle="1" w:styleId="9F3CD6250FCD414E8125A230CD8752F2">
    <w:name w:val="9F3CD6250FCD414E8125A230CD8752F2"/>
    <w:rsid w:val="00313D1A"/>
  </w:style>
  <w:style w:type="paragraph" w:customStyle="1" w:styleId="042279D3CA894DBE8729B6884F200CCC">
    <w:name w:val="042279D3CA894DBE8729B6884F200CCC"/>
    <w:rsid w:val="00313D1A"/>
  </w:style>
  <w:style w:type="paragraph" w:customStyle="1" w:styleId="179AA92126F74A259E8F917B50B70CBB">
    <w:name w:val="179AA92126F74A259E8F917B50B70CBB"/>
    <w:rsid w:val="00313D1A"/>
  </w:style>
  <w:style w:type="paragraph" w:customStyle="1" w:styleId="8DFB16E9358A47C197528CDD2082BDE9">
    <w:name w:val="8DFB16E9358A47C197528CDD2082BDE9"/>
    <w:rsid w:val="00313D1A"/>
  </w:style>
  <w:style w:type="paragraph" w:customStyle="1" w:styleId="6BA992B29C154AE3A24BECEF63494E09">
    <w:name w:val="6BA992B29C154AE3A24BECEF63494E09"/>
    <w:rsid w:val="00313D1A"/>
  </w:style>
  <w:style w:type="paragraph" w:customStyle="1" w:styleId="EDE8101E5A7448E8A65F713A83221F3C">
    <w:name w:val="EDE8101E5A7448E8A65F713A83221F3C"/>
    <w:rsid w:val="00313D1A"/>
  </w:style>
  <w:style w:type="paragraph" w:customStyle="1" w:styleId="811C649D40DD4761AF2DCA5959BE12A7">
    <w:name w:val="811C649D40DD4761AF2DCA5959BE12A7"/>
    <w:rsid w:val="00313D1A"/>
  </w:style>
  <w:style w:type="paragraph" w:customStyle="1" w:styleId="45A13CCC5882481586A235F0DAA05C09">
    <w:name w:val="45A13CCC5882481586A235F0DAA05C09"/>
    <w:rsid w:val="00313D1A"/>
  </w:style>
  <w:style w:type="paragraph" w:customStyle="1" w:styleId="8D253591A3B54D5BACB83D0FF27C37B0">
    <w:name w:val="8D253591A3B54D5BACB83D0FF27C37B0"/>
    <w:rsid w:val="00831014"/>
  </w:style>
  <w:style w:type="paragraph" w:customStyle="1" w:styleId="8450869E92C44BCFAFAF7D626B285EFD">
    <w:name w:val="8450869E92C44BCFAFAF7D626B285EFD"/>
    <w:rsid w:val="008310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Joseph</Abstract>
  <CompanyAddress/>
  <CompanyPhone>1-419-721-1053</CompanyPhone>
  <CompanyFax/>
  <CompanyEmail>Hissong.joseph@gmail.com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81E34B-2A27-41CD-BD2C-AEEFAFFF2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67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Hissong</dc:creator>
  <cp:keywords>www.linkedin.com/in/jhissong/</cp:keywords>
  <dc:description/>
  <cp:lastModifiedBy>Joe Hissong</cp:lastModifiedBy>
  <cp:revision>2</cp:revision>
  <dcterms:created xsi:type="dcterms:W3CDTF">2020-05-31T15:23:00Z</dcterms:created>
  <dcterms:modified xsi:type="dcterms:W3CDTF">2020-05-31T22:09:00Z</dcterms:modified>
  <cp:category>Hissong</cp:category>
  <cp:contentStatus>Hissongjoseph.github.io</cp:contentStatus>
</cp:coreProperties>
</file>