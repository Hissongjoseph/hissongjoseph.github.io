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7928CC1" w14:textId="77777777" w:rsidTr="006C08A0">
        <w:tc>
          <w:tcPr>
            <w:tcW w:w="5013" w:type="dxa"/>
            <w:vAlign w:val="bottom"/>
          </w:tcPr>
          <w:p w14:paraId="230B2851" w14:textId="43CC26B7" w:rsidR="00C84833" w:rsidRDefault="00BF1B2C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27B6ACEB2004DCB8E9C8D02091779D4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A46BA">
                  <w:t>Joseph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8281F89626AE4FBE84B037F66BED574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0A46BA">
                  <w:t>Hissong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3F0A24EB" w14:textId="77777777" w:rsidTr="000A46BA">
              <w:sdt>
                <w:sdtPr>
                  <w:alias w:val="Enter phone:"/>
                  <w:tag w:val="Enter phone:"/>
                  <w:id w:val="-1849400302"/>
                  <w:placeholder>
                    <w:docPart w:val="AD9B1374DF2D4A07BA2CAD512E472C8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88EA923" w14:textId="07BE6155" w:rsidR="00932D92" w:rsidRPr="009D0878" w:rsidRDefault="000A46BA" w:rsidP="00932D92">
                      <w:pPr>
                        <w:pStyle w:val="ContactInfo"/>
                      </w:pPr>
                      <w:r>
                        <w:t>1-419-721-1053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3FB697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B72438B" wp14:editId="5995FFF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536D3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8887ABD" w14:textId="77777777" w:rsidTr="000A46BA">
              <w:sdt>
                <w:sdtPr>
                  <w:alias w:val="Enter email:"/>
                  <w:tag w:val="Enter email:"/>
                  <w:id w:val="-675184368"/>
                  <w:placeholder>
                    <w:docPart w:val="7BB68E410BF04D82BA2FB44D1FE8277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3371CAC" w14:textId="26029A63" w:rsidR="00932D92" w:rsidRPr="009D0878" w:rsidRDefault="000A46BA" w:rsidP="00932D92">
                      <w:pPr>
                        <w:pStyle w:val="ContactInfo"/>
                      </w:pPr>
                      <w:r>
                        <w:t>Hissong.joseph@gmail.com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453A908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A888F39" wp14:editId="13EB734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A4912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8584118" w14:textId="77777777" w:rsidTr="000A46BA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54CCE13AA58348F6B7A43182F016553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36D9858B" w14:textId="7AC55AAC" w:rsidR="00932D92" w:rsidRPr="009D0878" w:rsidRDefault="000A46BA" w:rsidP="00932D92">
                      <w:pPr>
                        <w:pStyle w:val="ContactInfo"/>
                      </w:pPr>
                      <w:r>
                        <w:t>www.linkedin.com/in/jhissong/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1E4FA04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AB1F7AE" wp14:editId="2877B158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3A511A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E28A2B5" w14:textId="77777777" w:rsidTr="000A46BA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B2B62FBB6A2346AD9FCD946857FF0334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4CC62729" w14:textId="3D9368ED" w:rsidR="00932D92" w:rsidRPr="009D0878" w:rsidRDefault="000A46BA" w:rsidP="00932D92">
                      <w:pPr>
                        <w:pStyle w:val="ContactInfo"/>
                      </w:pPr>
                      <w:r>
                        <w:t>Hissongjoseph.github.io</w:t>
                      </w:r>
                      <w:r>
                        <w:br/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8D929E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DB3C5C" wp14:editId="7FA76285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43879B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7F6F144" w14:textId="77777777" w:rsidR="00D92B95" w:rsidRDefault="00D92B95" w:rsidP="009D3336">
            <w:pPr>
              <w:pStyle w:val="Header"/>
            </w:pPr>
          </w:p>
        </w:tc>
      </w:tr>
    </w:tbl>
    <w:p w14:paraId="5485A5B1" w14:textId="6BD48294" w:rsidR="00BC7376" w:rsidRDefault="000A46BA" w:rsidP="000A46BA">
      <w:pPr>
        <w:pStyle w:val="Heading1"/>
      </w:pPr>
      <w:r>
        <w:t>Responsibilities</w:t>
      </w:r>
    </w:p>
    <w:p w14:paraId="52A2541C" w14:textId="3F7EFBAB" w:rsidR="000A46BA" w:rsidRDefault="00331E3A" w:rsidP="000A46BA">
      <w:pPr>
        <w:pStyle w:val="ListBullet"/>
      </w:pPr>
      <w:r>
        <w:t xml:space="preserve">Develop, upgrade, and maintain tools used </w:t>
      </w:r>
      <w:r w:rsidR="00735C6D">
        <w:t xml:space="preserve">for </w:t>
      </w:r>
      <w:r w:rsidR="00BE7F85">
        <w:t xml:space="preserve">application </w:t>
      </w:r>
      <w:r w:rsidR="00F12F74">
        <w:t>o</w:t>
      </w:r>
      <w:r>
        <w:t>perations</w:t>
      </w:r>
    </w:p>
    <w:p w14:paraId="36D865DA" w14:textId="6D948B91" w:rsidR="00A82D78" w:rsidRDefault="00331E3A" w:rsidP="00A82D78">
      <w:pPr>
        <w:pStyle w:val="ListBullet"/>
      </w:pPr>
      <w:r>
        <w:t>Develop, upgrade, and maintain reports used for billin</w:t>
      </w:r>
      <w:r w:rsidR="00A82D78">
        <w:t>g and monitoring</w:t>
      </w:r>
    </w:p>
    <w:p w14:paraId="1CF532E9" w14:textId="326F9956" w:rsidR="00A82D78" w:rsidRDefault="00A82D78" w:rsidP="000A46BA">
      <w:pPr>
        <w:pStyle w:val="ListBullet"/>
      </w:pPr>
      <w:r>
        <w:t>Plan, build, and schedule AOPAIR application releases</w:t>
      </w:r>
    </w:p>
    <w:p w14:paraId="7E5A4138" w14:textId="4DD26B14" w:rsidR="00A82D78" w:rsidRDefault="00A82D78" w:rsidP="00A82D78">
      <w:pPr>
        <w:pStyle w:val="ListBullet"/>
      </w:pPr>
      <w:r>
        <w:t>Conduct post-incident reviews</w:t>
      </w:r>
    </w:p>
    <w:p w14:paraId="19784E08" w14:textId="57D540C1" w:rsidR="00F12F74" w:rsidRDefault="00F12F74" w:rsidP="000A46BA">
      <w:pPr>
        <w:pStyle w:val="ListBullet"/>
      </w:pPr>
      <w:r>
        <w:t>Automate tasks for increase</w:t>
      </w:r>
      <w:r w:rsidR="005B40B5">
        <w:t>d</w:t>
      </w:r>
      <w:r>
        <w:t xml:space="preserve"> productivity</w:t>
      </w:r>
    </w:p>
    <w:p w14:paraId="7F82B770" w14:textId="3396A3EF" w:rsidR="00331E3A" w:rsidRDefault="00331E3A" w:rsidP="000A46BA">
      <w:pPr>
        <w:pStyle w:val="ListBullet"/>
      </w:pPr>
      <w:r>
        <w:t>Configure, maintain, and monitor CAT PrivateLink connections</w:t>
      </w:r>
    </w:p>
    <w:p w14:paraId="06B69D79" w14:textId="533A1DF1" w:rsidR="00331E3A" w:rsidRDefault="00331E3A" w:rsidP="00331E3A">
      <w:pPr>
        <w:pStyle w:val="ListBullet"/>
      </w:pPr>
      <w:r>
        <w:t xml:space="preserve">Assist </w:t>
      </w:r>
      <w:r w:rsidR="00F12F74">
        <w:t>f</w:t>
      </w:r>
      <w:r w:rsidR="00735C6D">
        <w:t>irms with</w:t>
      </w:r>
      <w:r>
        <w:t xml:space="preserve"> PrivateLink </w:t>
      </w:r>
      <w:r w:rsidR="00735C6D">
        <w:t xml:space="preserve">connectivity </w:t>
      </w:r>
      <w:r>
        <w:t>issues</w:t>
      </w:r>
    </w:p>
    <w:p w14:paraId="75831955" w14:textId="75F4A78E" w:rsidR="00735C6D" w:rsidRDefault="00735C6D" w:rsidP="00735C6D">
      <w:pPr>
        <w:pStyle w:val="ListBullet"/>
      </w:pPr>
      <w:r>
        <w:t xml:space="preserve">Assist application teams with AWS </w:t>
      </w:r>
      <w:r w:rsidR="005B40B5">
        <w:t>issues</w:t>
      </w:r>
    </w:p>
    <w:p w14:paraId="45CCE573" w14:textId="757989E8" w:rsidR="00A82D78" w:rsidRDefault="00A82D78" w:rsidP="00735C6D">
      <w:pPr>
        <w:pStyle w:val="ListBullet"/>
      </w:pPr>
      <w:r>
        <w:t>Help with RIMANDOPS support tickets</w:t>
      </w:r>
    </w:p>
    <w:p w14:paraId="69561685" w14:textId="0244D6A5" w:rsidR="00735C6D" w:rsidRDefault="00735C6D" w:rsidP="00331E3A">
      <w:pPr>
        <w:pStyle w:val="ListBullet"/>
      </w:pPr>
      <w:r>
        <w:t>Ensure production releases are properly approved and documented</w:t>
      </w:r>
    </w:p>
    <w:p w14:paraId="328B8F7F" w14:textId="6B48058C" w:rsidR="00BE7F85" w:rsidRDefault="00BE7F85" w:rsidP="00BE7F85">
      <w:pPr>
        <w:pStyle w:val="ListBullet"/>
      </w:pPr>
      <w:r>
        <w:t>Collaborate with application teams on production releases</w:t>
      </w:r>
    </w:p>
    <w:p w14:paraId="4DDA6382" w14:textId="04C5C43D" w:rsidR="00331E3A" w:rsidRDefault="005B40B5" w:rsidP="00331E3A">
      <w:pPr>
        <w:pStyle w:val="ListBullet"/>
      </w:pPr>
      <w:r>
        <w:t xml:space="preserve">Deploy </w:t>
      </w:r>
      <w:r w:rsidR="00A82D78">
        <w:t>application team’s code updates into production</w:t>
      </w:r>
    </w:p>
    <w:p w14:paraId="54B842E3" w14:textId="1293C0C3" w:rsidR="005B40B5" w:rsidRDefault="00A82D78" w:rsidP="00331E3A">
      <w:pPr>
        <w:pStyle w:val="ListBullet"/>
      </w:pPr>
      <w:r>
        <w:t>Troubleshoot</w:t>
      </w:r>
      <w:r w:rsidR="005B40B5">
        <w:t xml:space="preserve"> issues that arise with production releases</w:t>
      </w:r>
    </w:p>
    <w:p w14:paraId="1E96D2AC" w14:textId="4720A446" w:rsidR="005B40B5" w:rsidRDefault="005B40B5" w:rsidP="00331E3A">
      <w:pPr>
        <w:pStyle w:val="ListBullet"/>
      </w:pPr>
      <w:r>
        <w:t>Participate in rotational on-call schedule</w:t>
      </w:r>
    </w:p>
    <w:sectPr w:rsidR="005B40B5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6948F" w14:textId="77777777" w:rsidR="00BF1B2C" w:rsidRDefault="00BF1B2C" w:rsidP="00725803">
      <w:pPr>
        <w:spacing w:after="0"/>
      </w:pPr>
      <w:r>
        <w:separator/>
      </w:r>
    </w:p>
  </w:endnote>
  <w:endnote w:type="continuationSeparator" w:id="0">
    <w:p w14:paraId="53D4C944" w14:textId="77777777" w:rsidR="00BF1B2C" w:rsidRDefault="00BF1B2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B824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219D5" w14:textId="77777777" w:rsidR="00BF1B2C" w:rsidRDefault="00BF1B2C" w:rsidP="00725803">
      <w:pPr>
        <w:spacing w:after="0"/>
      </w:pPr>
      <w:r>
        <w:separator/>
      </w:r>
    </w:p>
  </w:footnote>
  <w:footnote w:type="continuationSeparator" w:id="0">
    <w:p w14:paraId="2AB1AE7C" w14:textId="77777777" w:rsidR="00BF1B2C" w:rsidRDefault="00BF1B2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BA"/>
    <w:rsid w:val="00025E77"/>
    <w:rsid w:val="00027312"/>
    <w:rsid w:val="000645F2"/>
    <w:rsid w:val="00082F03"/>
    <w:rsid w:val="000835A0"/>
    <w:rsid w:val="000934A2"/>
    <w:rsid w:val="000A46BA"/>
    <w:rsid w:val="001B0955"/>
    <w:rsid w:val="001C4A14"/>
    <w:rsid w:val="00227784"/>
    <w:rsid w:val="0023705D"/>
    <w:rsid w:val="00250A31"/>
    <w:rsid w:val="00251C13"/>
    <w:rsid w:val="002922D0"/>
    <w:rsid w:val="00331E3A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5B40B5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35C6D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82D78"/>
    <w:rsid w:val="00AD13CB"/>
    <w:rsid w:val="00AD3FD8"/>
    <w:rsid w:val="00B370A8"/>
    <w:rsid w:val="00BC7376"/>
    <w:rsid w:val="00BD669A"/>
    <w:rsid w:val="00BE7F85"/>
    <w:rsid w:val="00BF1B2C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12F74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DB3D"/>
  <w15:chartTrackingRefBased/>
  <w15:docId w15:val="{DA49235F-4A8A-480E-97F8-60C98077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ss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7B6ACEB2004DCB8E9C8D0209177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A5A9-7439-4C9B-A852-C3037A88EB44}"/>
      </w:docPartPr>
      <w:docPartBody>
        <w:p w:rsidR="00000000" w:rsidRDefault="0039427A">
          <w:pPr>
            <w:pStyle w:val="027B6ACEB2004DCB8E9C8D02091779D4"/>
          </w:pPr>
          <w:r>
            <w:t>First Name</w:t>
          </w:r>
        </w:p>
      </w:docPartBody>
    </w:docPart>
    <w:docPart>
      <w:docPartPr>
        <w:name w:val="8281F89626AE4FBE84B037F66BED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D9CDC-342D-4950-8EED-6213B2C29BF6}"/>
      </w:docPartPr>
      <w:docPartBody>
        <w:p w:rsidR="00000000" w:rsidRDefault="0039427A">
          <w:pPr>
            <w:pStyle w:val="8281F89626AE4FBE84B037F66BED5746"/>
          </w:pPr>
          <w:r>
            <w:t>Last Name</w:t>
          </w:r>
        </w:p>
      </w:docPartBody>
    </w:docPart>
    <w:docPart>
      <w:docPartPr>
        <w:name w:val="AD9B1374DF2D4A07BA2CAD512E472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1FAB-594D-45D8-8257-1CC3FB16322D}"/>
      </w:docPartPr>
      <w:docPartBody>
        <w:p w:rsidR="00000000" w:rsidRDefault="0039427A">
          <w:pPr>
            <w:pStyle w:val="AD9B1374DF2D4A07BA2CAD512E472C8F"/>
          </w:pPr>
          <w:r w:rsidRPr="009D0878">
            <w:t>Phone</w:t>
          </w:r>
        </w:p>
      </w:docPartBody>
    </w:docPart>
    <w:docPart>
      <w:docPartPr>
        <w:name w:val="7BB68E410BF04D82BA2FB44D1FE82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AFD02-8C78-4B76-893A-95BFBAA97CBA}"/>
      </w:docPartPr>
      <w:docPartBody>
        <w:p w:rsidR="00000000" w:rsidRDefault="0039427A">
          <w:pPr>
            <w:pStyle w:val="7BB68E410BF04D82BA2FB44D1FE8277C"/>
          </w:pPr>
          <w:r w:rsidRPr="009D0878">
            <w:t>Email</w:t>
          </w:r>
        </w:p>
      </w:docPartBody>
    </w:docPart>
    <w:docPart>
      <w:docPartPr>
        <w:name w:val="54CCE13AA58348F6B7A43182F0165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1BBE2-2007-4656-9BEB-7286BE937A8C}"/>
      </w:docPartPr>
      <w:docPartBody>
        <w:p w:rsidR="00000000" w:rsidRDefault="0039427A">
          <w:pPr>
            <w:pStyle w:val="54CCE13AA58348F6B7A43182F0165532"/>
          </w:pPr>
          <w:r w:rsidRPr="009D0878">
            <w:t>LinkedIn Profile</w:t>
          </w:r>
        </w:p>
      </w:docPartBody>
    </w:docPart>
    <w:docPart>
      <w:docPartPr>
        <w:name w:val="B2B62FBB6A2346AD9FCD946857FF0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C5078-67D0-4E6A-A796-8C60D4CA4A81}"/>
      </w:docPartPr>
      <w:docPartBody>
        <w:p w:rsidR="00000000" w:rsidRDefault="0039427A">
          <w:pPr>
            <w:pStyle w:val="B2B62FBB6A2346AD9FCD946857FF0334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14"/>
    <w:rsid w:val="0039427A"/>
    <w:rsid w:val="00A1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B6ACEB2004DCB8E9C8D02091779D4">
    <w:name w:val="027B6ACEB2004DCB8E9C8D02091779D4"/>
  </w:style>
  <w:style w:type="paragraph" w:customStyle="1" w:styleId="8281F89626AE4FBE84B037F66BED5746">
    <w:name w:val="8281F89626AE4FBE84B037F66BED5746"/>
  </w:style>
  <w:style w:type="paragraph" w:customStyle="1" w:styleId="BB6C4C0C9BF046928601A60E2AE2691A">
    <w:name w:val="BB6C4C0C9BF046928601A60E2AE2691A"/>
  </w:style>
  <w:style w:type="paragraph" w:customStyle="1" w:styleId="AD9B1374DF2D4A07BA2CAD512E472C8F">
    <w:name w:val="AD9B1374DF2D4A07BA2CAD512E472C8F"/>
  </w:style>
  <w:style w:type="paragraph" w:customStyle="1" w:styleId="7BB68E410BF04D82BA2FB44D1FE8277C">
    <w:name w:val="7BB68E410BF04D82BA2FB44D1FE8277C"/>
  </w:style>
  <w:style w:type="paragraph" w:customStyle="1" w:styleId="54CCE13AA58348F6B7A43182F0165532">
    <w:name w:val="54CCE13AA58348F6B7A43182F0165532"/>
  </w:style>
  <w:style w:type="paragraph" w:customStyle="1" w:styleId="B2B62FBB6A2346AD9FCD946857FF0334">
    <w:name w:val="B2B62FBB6A2346AD9FCD946857FF0334"/>
  </w:style>
  <w:style w:type="paragraph" w:customStyle="1" w:styleId="C8E43BB77427411187E7F39BE8DFC0C7">
    <w:name w:val="C8E43BB77427411187E7F39BE8DFC0C7"/>
  </w:style>
  <w:style w:type="paragraph" w:customStyle="1" w:styleId="B2F5D2B5E1F24512AC1F9657DE1C635E">
    <w:name w:val="B2F5D2B5E1F24512AC1F9657DE1C635E"/>
  </w:style>
  <w:style w:type="paragraph" w:customStyle="1" w:styleId="5B1AC8AC81C04DFB916F7A67E6D85158">
    <w:name w:val="5B1AC8AC81C04DFB916F7A67E6D85158"/>
  </w:style>
  <w:style w:type="paragraph" w:customStyle="1" w:styleId="986A86D530EC44D7A94590AB03D1F728">
    <w:name w:val="986A86D530EC44D7A94590AB03D1F728"/>
  </w:style>
  <w:style w:type="paragraph" w:customStyle="1" w:styleId="EC08AF556D8F4854B3E428732D70F552">
    <w:name w:val="EC08AF556D8F4854B3E428732D70F552"/>
  </w:style>
  <w:style w:type="paragraph" w:customStyle="1" w:styleId="BE73937C629F4F6C88884C2985A34103">
    <w:name w:val="BE73937C629F4F6C88884C2985A34103"/>
  </w:style>
  <w:style w:type="paragraph" w:customStyle="1" w:styleId="F4C89CB7DF604036A812AE97CC91AE7B">
    <w:name w:val="F4C89CB7DF604036A812AE97CC91AE7B"/>
  </w:style>
  <w:style w:type="paragraph" w:customStyle="1" w:styleId="DCF9C6AF55604339BA2D05505E22B50A">
    <w:name w:val="DCF9C6AF55604339BA2D05505E22B50A"/>
  </w:style>
  <w:style w:type="paragraph" w:customStyle="1" w:styleId="8816BE8D742A4BABBE4E4B76817D5DCE">
    <w:name w:val="8816BE8D742A4BABBE4E4B76817D5DCE"/>
  </w:style>
  <w:style w:type="paragraph" w:customStyle="1" w:styleId="E0E4A5AEBFF14E1FBEEEFA05F6A588A7">
    <w:name w:val="E0E4A5AEBFF14E1FBEEEFA05F6A588A7"/>
  </w:style>
  <w:style w:type="paragraph" w:customStyle="1" w:styleId="9C3448B1A2D54C49A618833DD034202B">
    <w:name w:val="9C3448B1A2D54C49A618833DD034202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002787007834AECB6629269A404F29B">
    <w:name w:val="2002787007834AECB6629269A404F29B"/>
  </w:style>
  <w:style w:type="paragraph" w:customStyle="1" w:styleId="651D1C5D7ABE405AA8E159EE941E3367">
    <w:name w:val="651D1C5D7ABE405AA8E159EE941E3367"/>
  </w:style>
  <w:style w:type="paragraph" w:customStyle="1" w:styleId="DDB6F0E310A74AB2B1CCFB552E83601D">
    <w:name w:val="DDB6F0E310A74AB2B1CCFB552E83601D"/>
  </w:style>
  <w:style w:type="paragraph" w:customStyle="1" w:styleId="0935F4C0DE694C798008818BB1D1E5A3">
    <w:name w:val="0935F4C0DE694C798008818BB1D1E5A3"/>
  </w:style>
  <w:style w:type="paragraph" w:customStyle="1" w:styleId="6E4E9648AC15454B90928DBDB86D09DB">
    <w:name w:val="6E4E9648AC15454B90928DBDB86D09DB"/>
  </w:style>
  <w:style w:type="paragraph" w:customStyle="1" w:styleId="6A8ED861F22B40EB9915420B776E6FCB">
    <w:name w:val="6A8ED861F22B40EB9915420B776E6FCB"/>
  </w:style>
  <w:style w:type="paragraph" w:customStyle="1" w:styleId="CE4BD6625E5C4411B3E63EC70DD0176F">
    <w:name w:val="CE4BD6625E5C4411B3E63EC70DD0176F"/>
  </w:style>
  <w:style w:type="paragraph" w:customStyle="1" w:styleId="F8B14FF117D445C4B7430CA8CD0D8EA7">
    <w:name w:val="F8B14FF117D445C4B7430CA8CD0D8EA7"/>
  </w:style>
  <w:style w:type="paragraph" w:customStyle="1" w:styleId="1BD60A03E74E4FB2B795C315953F500A">
    <w:name w:val="1BD60A03E74E4FB2B795C315953F500A"/>
  </w:style>
  <w:style w:type="paragraph" w:customStyle="1" w:styleId="466E8C043E27417E90A9DCBDCF4F43F8">
    <w:name w:val="466E8C043E27417E90A9DCBDCF4F43F8"/>
  </w:style>
  <w:style w:type="paragraph" w:customStyle="1" w:styleId="C4E27E70FF8B4014AA4DAD502112E4DA">
    <w:name w:val="C4E27E70FF8B4014AA4DAD502112E4DA"/>
  </w:style>
  <w:style w:type="paragraph" w:customStyle="1" w:styleId="0D0A3954429A4697AB3300D74231E859">
    <w:name w:val="0D0A3954429A4697AB3300D74231E859"/>
  </w:style>
  <w:style w:type="paragraph" w:customStyle="1" w:styleId="D5E474D87D1F4FFC8D273249984E0CF4">
    <w:name w:val="D5E474D87D1F4FFC8D273249984E0CF4"/>
  </w:style>
  <w:style w:type="paragraph" w:customStyle="1" w:styleId="6E2B6BDE514440C692B37F7BE62CE7E9">
    <w:name w:val="6E2B6BDE514440C692B37F7BE62CE7E9"/>
  </w:style>
  <w:style w:type="paragraph" w:customStyle="1" w:styleId="81EFFBB8E907459C911C7FCFE62DB4D7">
    <w:name w:val="81EFFBB8E907459C911C7FCFE62DB4D7"/>
  </w:style>
  <w:style w:type="paragraph" w:customStyle="1" w:styleId="6B30F79DC97240F1A430D1A7EA1960B7">
    <w:name w:val="6B30F79DC97240F1A430D1A7EA1960B7"/>
  </w:style>
  <w:style w:type="paragraph" w:customStyle="1" w:styleId="AFF83711F0A14F4C9F7602F8872CE6AF">
    <w:name w:val="AFF83711F0A14F4C9F7602F8872CE6AF"/>
  </w:style>
  <w:style w:type="paragraph" w:customStyle="1" w:styleId="F30ED7F666AB445FB94F62230733CCD1">
    <w:name w:val="F30ED7F666AB445FB94F62230733CCD1"/>
  </w:style>
  <w:style w:type="paragraph" w:customStyle="1" w:styleId="5E98D6180BBC42ED97C63E4886C3C8E8">
    <w:name w:val="5E98D6180BBC42ED97C63E4886C3C8E8"/>
  </w:style>
  <w:style w:type="paragraph" w:customStyle="1" w:styleId="3D920513394545EB90593B680ECC8B85">
    <w:name w:val="3D920513394545EB90593B680ECC8B85"/>
  </w:style>
  <w:style w:type="paragraph" w:customStyle="1" w:styleId="0AD8A9CD87514421BB17546218D0AF6E">
    <w:name w:val="0AD8A9CD87514421BB17546218D0AF6E"/>
    <w:rsid w:val="00A16114"/>
  </w:style>
  <w:style w:type="paragraph" w:customStyle="1" w:styleId="B56AD4DFE6DC4561919451CC18DE5B70">
    <w:name w:val="B56AD4DFE6DC4561919451CC18DE5B70"/>
    <w:rsid w:val="00A16114"/>
  </w:style>
  <w:style w:type="paragraph" w:customStyle="1" w:styleId="7EEED0AAA2254E8C91E6B43CD35B615F">
    <w:name w:val="7EEED0AAA2254E8C91E6B43CD35B615F"/>
    <w:rsid w:val="00A16114"/>
  </w:style>
  <w:style w:type="paragraph" w:customStyle="1" w:styleId="7655864A4DDE474E954FF243647042F7">
    <w:name w:val="7655864A4DDE474E954FF243647042F7"/>
    <w:rsid w:val="00A16114"/>
  </w:style>
  <w:style w:type="paragraph" w:customStyle="1" w:styleId="76173F1C326F43F0BC61295321B5BB03">
    <w:name w:val="76173F1C326F43F0BC61295321B5BB03"/>
    <w:rsid w:val="00A16114"/>
  </w:style>
  <w:style w:type="paragraph" w:customStyle="1" w:styleId="8C0E006920874451B3EC13EB571F57B4">
    <w:name w:val="8C0E006920874451B3EC13EB571F57B4"/>
    <w:rsid w:val="00A16114"/>
  </w:style>
  <w:style w:type="paragraph" w:customStyle="1" w:styleId="F9B12FB234994C839FD2A0A8E80972F4">
    <w:name w:val="F9B12FB234994C839FD2A0A8E80972F4"/>
    <w:rsid w:val="00A16114"/>
  </w:style>
  <w:style w:type="paragraph" w:customStyle="1" w:styleId="2D062258808C44ED9C455CB640CABFD2">
    <w:name w:val="2D062258808C44ED9C455CB640CABFD2"/>
    <w:rsid w:val="00A16114"/>
  </w:style>
  <w:style w:type="paragraph" w:customStyle="1" w:styleId="CB5799048CEC496DBE9803B7B3AABFCA">
    <w:name w:val="CB5799048CEC496DBE9803B7B3AABFCA"/>
    <w:rsid w:val="00A16114"/>
  </w:style>
  <w:style w:type="paragraph" w:customStyle="1" w:styleId="08CAD6A114334967B88CBF4CBB7C9F6A">
    <w:name w:val="08CAD6A114334967B88CBF4CBB7C9F6A"/>
    <w:rsid w:val="00A16114"/>
  </w:style>
  <w:style w:type="paragraph" w:customStyle="1" w:styleId="1C36F61028714C4F8351D3D5AE478A1D">
    <w:name w:val="1C36F61028714C4F8351D3D5AE478A1D"/>
    <w:rsid w:val="00A16114"/>
  </w:style>
  <w:style w:type="paragraph" w:customStyle="1" w:styleId="B1422057F9D54F2BB8E6ACC15E039C56">
    <w:name w:val="B1422057F9D54F2BB8E6ACC15E039C56"/>
    <w:rsid w:val="00A16114"/>
  </w:style>
  <w:style w:type="paragraph" w:customStyle="1" w:styleId="159ACAB29C2E43C8912EDF55826DCFFC">
    <w:name w:val="159ACAB29C2E43C8912EDF55826DCFFC"/>
    <w:rsid w:val="00A16114"/>
  </w:style>
  <w:style w:type="paragraph" w:customStyle="1" w:styleId="F805E1573CA544C494F583CE7FDF0D28">
    <w:name w:val="F805E1573CA544C494F583CE7FDF0D28"/>
    <w:rsid w:val="00A16114"/>
  </w:style>
  <w:style w:type="paragraph" w:customStyle="1" w:styleId="464A50967966473DB31E0B0CD378E8C1">
    <w:name w:val="464A50967966473DB31E0B0CD378E8C1"/>
    <w:rsid w:val="00A16114"/>
  </w:style>
  <w:style w:type="paragraph" w:customStyle="1" w:styleId="0CF38296541644DCBADD37BE0BA0505E">
    <w:name w:val="0CF38296541644DCBADD37BE0BA0505E"/>
    <w:rsid w:val="00A16114"/>
  </w:style>
  <w:style w:type="paragraph" w:customStyle="1" w:styleId="7AA53E9127BF4F94A3928B6BC0963ED5">
    <w:name w:val="7AA53E9127BF4F94A3928B6BC0963ED5"/>
    <w:rsid w:val="00A16114"/>
  </w:style>
  <w:style w:type="paragraph" w:customStyle="1" w:styleId="68486D873B0842F8BB6A07A14801C6C3">
    <w:name w:val="68486D873B0842F8BB6A07A14801C6C3"/>
    <w:rsid w:val="00A161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Joseph</Abstract>
  <CompanyAddress/>
  <CompanyPhone>1-419-721-1053</CompanyPhone>
  <CompanyFax/>
  <CompanyEmail>Hissong.joseph@gmail.com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5A8954-7A8E-4753-B236-707688A6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Hissong</dc:creator>
  <cp:keywords>www.linkedin.com/in/jhissong/</cp:keywords>
  <dc:description/>
  <cp:lastModifiedBy>Joe Hissong</cp:lastModifiedBy>
  <cp:revision>2</cp:revision>
  <cp:lastPrinted>2020-05-31T18:48:00Z</cp:lastPrinted>
  <dcterms:created xsi:type="dcterms:W3CDTF">2020-05-31T22:00:00Z</dcterms:created>
  <dcterms:modified xsi:type="dcterms:W3CDTF">2020-05-31T22:00:00Z</dcterms:modified>
  <cp:category>Hissong</cp:category>
  <cp:contentStatus>Hissongjoseph.github.io</cp:contentStatus>
</cp:coreProperties>
</file>